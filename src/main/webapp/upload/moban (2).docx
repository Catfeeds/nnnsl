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DEF" w:rsidRPr="00AE7D32" w:rsidRDefault="00AE7D32">
      <w:pPr>
        <w:jc w:val="center"/>
        <w:rPr>
          <w:rFonts w:ascii="仿宋_GB2312" w:eastAsia="仿宋_GB2312" w:hAnsi="仿宋_GB2312" w:cs="仿宋_GB2312"/>
          <w:b/>
          <w:bCs/>
          <w:sz w:val="36"/>
          <w:szCs w:val="28"/>
        </w:rPr>
      </w:pPr>
      <w:r w:rsidRPr="00AE7D32">
        <w:rPr>
          <w:rFonts w:ascii="仿宋_GB2312" w:eastAsia="仿宋_GB2312" w:hAnsi="仿宋_GB2312" w:cs="仿宋_GB2312" w:hint="eastAsia"/>
          <w:b/>
          <w:bCs/>
          <w:sz w:val="36"/>
          <w:szCs w:val="28"/>
        </w:rPr>
        <w:t>宜兴市政府信息化项目评审申请表</w:t>
      </w:r>
    </w:p>
    <w:p w:rsidR="00D85DEF" w:rsidRDefault="00BA5789" w:rsidP="00BA5789">
      <w:pPr>
        <w:ind w:firstLineChars="300" w:firstLine="840"/>
        <w:rPr>
          <w:rFonts w:ascii="仿宋_GB2312" w:eastAsia="仿宋_GB2312" w:hAnsi="仿宋_GB2312" w:cs="仿宋_GB2312"/>
          <w:b/>
          <w:bCs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bCs/>
          <w:sz w:val="28"/>
          <w:szCs w:val="28"/>
        </w:rPr>
        <w:t>填报单位：（盖章）                       年   月    日</w:t>
      </w:r>
    </w:p>
    <w:tbl>
      <w:tblPr>
        <w:tblStyle w:val="a3"/>
        <w:tblpPr w:leftFromText="180" w:rightFromText="180" w:vertAnchor="text" w:horzAnchor="page" w:tblpX="1822" w:tblpY="18"/>
        <w:tblOverlap w:val="never"/>
        <w:tblW w:w="8522" w:type="dxa"/>
        <w:tblLayout w:type="fixed"/>
        <w:tblLook w:val="04A0"/>
      </w:tblPr>
      <w:tblGrid>
        <w:gridCol w:w="1390"/>
        <w:gridCol w:w="3060"/>
        <w:gridCol w:w="1470"/>
        <w:gridCol w:w="2602"/>
      </w:tblGrid>
      <w:tr w:rsidR="00D85DEF" w:rsidTr="00BA5789">
        <w:trPr>
          <w:trHeight w:val="907"/>
        </w:trPr>
        <w:tc>
          <w:tcPr>
            <w:tcW w:w="1390" w:type="dxa"/>
            <w:vAlign w:val="center"/>
          </w:tcPr>
          <w:p w:rsidR="00D85DEF" w:rsidRDefault="00BA5789" w:rsidP="00BA5789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项目名称</w:t>
            </w:r>
          </w:p>
        </w:tc>
        <w:tc>
          <w:tcPr>
            <w:tcW w:w="3060" w:type="dxa"/>
            <w:vAlign w:val="center"/>
          </w:tcPr>
          <w:p w:rsidR="00D85DEF" w:rsidRDefault="00D85DEF" w:rsidP="00BA5789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470" w:type="dxa"/>
            <w:vAlign w:val="center"/>
          </w:tcPr>
          <w:p w:rsidR="00D85DEF" w:rsidRDefault="00BA5789" w:rsidP="00BA5789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建设期限</w:t>
            </w:r>
          </w:p>
        </w:tc>
        <w:tc>
          <w:tcPr>
            <w:tcW w:w="2602" w:type="dxa"/>
            <w:vAlign w:val="center"/>
          </w:tcPr>
          <w:p w:rsidR="00D85DEF" w:rsidRDefault="00D85DEF" w:rsidP="00BA5789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D85DEF" w:rsidTr="00BA5789">
        <w:trPr>
          <w:trHeight w:val="862"/>
        </w:trPr>
        <w:tc>
          <w:tcPr>
            <w:tcW w:w="1390" w:type="dxa"/>
            <w:vAlign w:val="center"/>
          </w:tcPr>
          <w:p w:rsidR="00D85DEF" w:rsidRDefault="00BA5789" w:rsidP="00BA5789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投资估算</w:t>
            </w:r>
          </w:p>
        </w:tc>
        <w:tc>
          <w:tcPr>
            <w:tcW w:w="3060" w:type="dxa"/>
            <w:vAlign w:val="center"/>
          </w:tcPr>
          <w:p w:rsidR="00D85DEF" w:rsidRDefault="00BA5789" w:rsidP="00BA5789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            万元</w:t>
            </w:r>
          </w:p>
        </w:tc>
        <w:tc>
          <w:tcPr>
            <w:tcW w:w="1470" w:type="dxa"/>
            <w:vAlign w:val="center"/>
          </w:tcPr>
          <w:p w:rsidR="00D85DEF" w:rsidRDefault="00BA5789" w:rsidP="00BA5789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资金来源</w:t>
            </w:r>
          </w:p>
        </w:tc>
        <w:tc>
          <w:tcPr>
            <w:tcW w:w="2602" w:type="dxa"/>
            <w:vAlign w:val="center"/>
          </w:tcPr>
          <w:p w:rsidR="00D85DEF" w:rsidRDefault="00D85DEF" w:rsidP="00BA5789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D85DEF" w:rsidTr="00BA5789">
        <w:trPr>
          <w:trHeight w:val="847"/>
        </w:trPr>
        <w:tc>
          <w:tcPr>
            <w:tcW w:w="1390" w:type="dxa"/>
            <w:vAlign w:val="center"/>
          </w:tcPr>
          <w:p w:rsidR="00D85DEF" w:rsidRDefault="00BA5789" w:rsidP="00BA5789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填表人</w:t>
            </w:r>
          </w:p>
        </w:tc>
        <w:tc>
          <w:tcPr>
            <w:tcW w:w="3060" w:type="dxa"/>
            <w:vAlign w:val="center"/>
          </w:tcPr>
          <w:p w:rsidR="00D85DEF" w:rsidRDefault="00D85DEF" w:rsidP="00BA5789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1470" w:type="dxa"/>
            <w:vAlign w:val="center"/>
          </w:tcPr>
          <w:p w:rsidR="00D85DEF" w:rsidRDefault="00BA5789" w:rsidP="00BA5789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602" w:type="dxa"/>
            <w:vAlign w:val="center"/>
          </w:tcPr>
          <w:p w:rsidR="00D85DEF" w:rsidRDefault="00D85DEF" w:rsidP="00BA5789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BA5789" w:rsidTr="00BA5789">
        <w:trPr>
          <w:trHeight w:val="1954"/>
        </w:trPr>
        <w:tc>
          <w:tcPr>
            <w:tcW w:w="1390" w:type="dxa"/>
            <w:vAlign w:val="center"/>
          </w:tcPr>
          <w:p w:rsidR="00BA5789" w:rsidRDefault="00BA5789" w:rsidP="00BA5789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建设内容</w:t>
            </w:r>
          </w:p>
        </w:tc>
        <w:tc>
          <w:tcPr>
            <w:tcW w:w="4530" w:type="dxa"/>
            <w:gridSpan w:val="2"/>
            <w:tcBorders>
              <w:right w:val="nil"/>
            </w:tcBorders>
            <w:vAlign w:val="center"/>
          </w:tcPr>
          <w:p w:rsidR="00BA5789" w:rsidRDefault="00BA5789" w:rsidP="00BA5789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2602" w:type="dxa"/>
            <w:tcBorders>
              <w:left w:val="nil"/>
            </w:tcBorders>
            <w:vAlign w:val="center"/>
          </w:tcPr>
          <w:p w:rsidR="00BA5789" w:rsidRDefault="00BA5789" w:rsidP="00BA5789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BA5789" w:rsidTr="002704A4">
        <w:trPr>
          <w:trHeight w:val="1799"/>
        </w:trPr>
        <w:tc>
          <w:tcPr>
            <w:tcW w:w="1390" w:type="dxa"/>
            <w:vAlign w:val="center"/>
          </w:tcPr>
          <w:p w:rsidR="00BA5789" w:rsidRDefault="00BA5789" w:rsidP="00BA5789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申请单位意见</w:t>
            </w:r>
          </w:p>
        </w:tc>
        <w:tc>
          <w:tcPr>
            <w:tcW w:w="7132" w:type="dxa"/>
            <w:gridSpan w:val="3"/>
            <w:vAlign w:val="center"/>
          </w:tcPr>
          <w:p w:rsidR="00BA5789" w:rsidRDefault="00BA5789" w:rsidP="00BA5789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BA5789" w:rsidTr="00453352">
        <w:trPr>
          <w:trHeight w:val="1789"/>
        </w:trPr>
        <w:tc>
          <w:tcPr>
            <w:tcW w:w="1390" w:type="dxa"/>
            <w:vAlign w:val="center"/>
          </w:tcPr>
          <w:p w:rsidR="00BA5789" w:rsidRDefault="00BA5789" w:rsidP="00BA5789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市财政局意见</w:t>
            </w:r>
          </w:p>
        </w:tc>
        <w:tc>
          <w:tcPr>
            <w:tcW w:w="7132" w:type="dxa"/>
            <w:gridSpan w:val="3"/>
            <w:vAlign w:val="center"/>
          </w:tcPr>
          <w:p w:rsidR="00BA5789" w:rsidRDefault="00BA5789" w:rsidP="00BA5789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BA5789" w:rsidTr="00CF6A01">
        <w:trPr>
          <w:trHeight w:val="1704"/>
        </w:trPr>
        <w:tc>
          <w:tcPr>
            <w:tcW w:w="1390" w:type="dxa"/>
            <w:vAlign w:val="center"/>
          </w:tcPr>
          <w:p w:rsidR="00BA5789" w:rsidRDefault="00BA5789" w:rsidP="00BA5789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市经信委意见</w:t>
            </w:r>
          </w:p>
        </w:tc>
        <w:tc>
          <w:tcPr>
            <w:tcW w:w="7132" w:type="dxa"/>
            <w:gridSpan w:val="3"/>
            <w:vAlign w:val="center"/>
          </w:tcPr>
          <w:p w:rsidR="00BA5789" w:rsidRDefault="00BA5789" w:rsidP="00BA5789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D85DEF" w:rsidRDefault="00D85DEF"/>
    <w:p w:rsidR="00D85DEF" w:rsidRDefault="00D85DEF"/>
    <w:p w:rsidR="00D85DEF" w:rsidRDefault="00D85DEF"/>
    <w:p w:rsidR="00D85DEF" w:rsidRDefault="00D85DEF"/>
    <w:p w:rsidR="00D85DEF" w:rsidRDefault="00D85DEF"/>
    <w:p w:rsidR="00D85DEF" w:rsidRDefault="00D85DEF"/>
    <w:p w:rsidR="00D85DEF" w:rsidRDefault="00D85DEF"/>
    <w:p w:rsidR="00D85DEF" w:rsidRDefault="00D85DEF"/>
    <w:p w:rsidR="00D85DEF" w:rsidRDefault="00D85DEF"/>
    <w:p w:rsidR="00D85DEF" w:rsidRDefault="00D85DEF"/>
    <w:p w:rsidR="00D85DEF" w:rsidRDefault="00D85DEF"/>
    <w:p w:rsidR="00D85DEF" w:rsidRDefault="00D85DEF"/>
    <w:p w:rsidR="00D85DEF" w:rsidRDefault="00D85DEF"/>
    <w:p w:rsidR="00D85DEF" w:rsidRDefault="00D85DEF"/>
    <w:p w:rsidR="00D85DEF" w:rsidRDefault="00D85DEF"/>
    <w:p w:rsidR="00D85DEF" w:rsidRDefault="00D85DEF"/>
    <w:p w:rsidR="00D85DEF" w:rsidRDefault="00BA5789">
      <w:pPr>
        <w:ind w:firstLineChars="300" w:firstLine="720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填表说明：</w:t>
      </w:r>
    </w:p>
    <w:p w:rsidR="00D85DEF" w:rsidRDefault="00BA5789">
      <w:pPr>
        <w:ind w:firstLineChars="300" w:firstLine="720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1.此表适用于零时要求的或应急处理的信息化项目。</w:t>
      </w:r>
    </w:p>
    <w:p w:rsidR="00D85DEF" w:rsidRDefault="00BA5789">
      <w:pPr>
        <w:ind w:firstLineChars="300" w:firstLine="720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2.请附市主要领导批示同意项目建设相关文件。</w:t>
      </w:r>
    </w:p>
    <w:p w:rsidR="00D85DEF" w:rsidRDefault="00D85DEF"/>
    <w:p w:rsidR="00D85DEF" w:rsidRDefault="00D85DEF">
      <w:bookmarkStart w:id="0" w:name="_GoBack"/>
      <w:bookmarkEnd w:id="0"/>
    </w:p>
    <w:sectPr w:rsidR="00D85DEF" w:rsidSect="00D85DE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7E8D6DBD"/>
    <w:rsid w:val="00086C0F"/>
    <w:rsid w:val="00AE7D32"/>
    <w:rsid w:val="00BA5789"/>
    <w:rsid w:val="00D85DEF"/>
    <w:rsid w:val="01D07894"/>
    <w:rsid w:val="56B35131"/>
    <w:rsid w:val="6D535020"/>
    <w:rsid w:val="7E8D6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85DE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D85DE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>CHINA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还有谁</dc:creator>
  <cp:lastModifiedBy>dreamsummit</cp:lastModifiedBy>
  <cp:revision>3</cp:revision>
  <dcterms:created xsi:type="dcterms:W3CDTF">2018-06-21T11:53:00Z</dcterms:created>
  <dcterms:modified xsi:type="dcterms:W3CDTF">2018-06-21T11:54:00Z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